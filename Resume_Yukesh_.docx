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7DBF8">
      <w:pPr>
        <w:pStyle w:val="11"/>
        <w:spacing w:after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Yukesh E</w:t>
      </w:r>
    </w:p>
    <w:p w14:paraId="3DAE8825">
      <w:pPr>
        <w:pStyle w:val="9"/>
        <w:rPr>
          <w:lang w:val="en-US"/>
        </w:rPr>
      </w:pPr>
      <w:r>
        <w:rPr>
          <w:lang w:val="en-US"/>
        </w:rPr>
        <w:t>Fresher</w:t>
      </w:r>
    </w:p>
    <w:p w14:paraId="6A15CD45">
      <w:pPr>
        <w:pStyle w:val="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997-608-5382 | yukeshelayappan@gmail.com | www.linkedin.com/in/yukesh-elayappan</w:t>
      </w:r>
    </w:p>
    <w:p w14:paraId="6170B525">
      <w:pPr>
        <w:pStyle w:val="2"/>
        <w:spacing w:before="120" w:after="0"/>
      </w:pPr>
      <w:r>
        <w:t>Career Objective</w:t>
      </w:r>
    </w:p>
    <w:p w14:paraId="6E1447A1">
      <w:pPr>
        <w:pStyle w:val="20"/>
      </w:pPr>
      <w:r>
        <w:rPr>
          <w:sz w:val="23"/>
          <w:lang w:val="en-IN"/>
        </w:rPr>
        <w:t>Pre-final year student exploring technologies that revolve around the security domain with a passion to secure systems from the future threats and vulnerabilities leading to a major risk . Also gained some experience developing applications and managed firewalls while utilizing the first internships with a reputed corporate company.</w:t>
      </w:r>
    </w:p>
    <w:p w14:paraId="335BAE96">
      <w:pPr>
        <w:pStyle w:val="2"/>
        <w:spacing w:before="120" w:after="0"/>
      </w:pPr>
      <w:r>
        <w:t>projects</w:t>
      </w:r>
    </w:p>
    <w:p w14:paraId="5F45915F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 xml:space="preserve">Advanced Keylogger (C++) </w:t>
      </w:r>
    </w:p>
    <w:p w14:paraId="73A4D242">
      <w:pPr>
        <w:pStyle w:val="20"/>
        <w:ind w:left="720"/>
        <w:rPr>
          <w:lang w:val="en-IN"/>
        </w:rPr>
      </w:pPr>
      <w:r>
        <w:rPr>
          <w:lang w:val="en-IN"/>
        </w:rPr>
        <w:t xml:space="preserve">This project captures the keystrokes while being hidden in the background and mails it to the author using smtp protocol with the help of PowerShell </w:t>
      </w:r>
    </w:p>
    <w:p w14:paraId="3CAFCA52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 xml:space="preserve">ML based network log analyser (python) </w:t>
      </w:r>
    </w:p>
    <w:p w14:paraId="003F7D04">
      <w:pPr>
        <w:pStyle w:val="20"/>
        <w:ind w:left="720"/>
        <w:rPr>
          <w:lang w:val="en-IN"/>
        </w:rPr>
      </w:pPr>
      <w:r>
        <w:rPr>
          <w:lang w:val="en-IN"/>
        </w:rPr>
        <w:t xml:space="preserve">This Machine learning project is trained with two models ‘logistic regression’ and ‘decision tree classifier’ with considering 10 labels from a dataset containing more than 1lakh entries and gained an accuracy score over 90% on both. </w:t>
      </w:r>
    </w:p>
    <w:p w14:paraId="45CA2911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 xml:space="preserve">Currently working on RFID based security system (IoT) </w:t>
      </w:r>
    </w:p>
    <w:p w14:paraId="1B276935">
      <w:pPr>
        <w:pStyle w:val="20"/>
        <w:ind w:left="720"/>
        <w:rPr>
          <w:sz w:val="23"/>
          <w:lang w:val="en-IN"/>
        </w:rPr>
      </w:pPr>
      <w:r>
        <w:rPr>
          <w:sz w:val="23"/>
          <w:lang w:val="en-IN"/>
        </w:rPr>
        <w:t>I am involved in developing a security system that works like a solus device but with stronger implementation of cryptography algorithms.</w:t>
      </w:r>
    </w:p>
    <w:p w14:paraId="2E493A0F">
      <w:pPr>
        <w:pStyle w:val="2"/>
        <w:spacing w:before="120" w:after="0"/>
      </w:pPr>
      <w:r>
        <w:t>Experience</w:t>
      </w:r>
    </w:p>
    <w:p w14:paraId="7B37B399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>Network engineer Intern at Club Mahindra Holidays (on-site)</w:t>
      </w:r>
    </w:p>
    <w:p w14:paraId="74D90BF6">
      <w:pPr>
        <w:pStyle w:val="20"/>
        <w:ind w:left="720"/>
        <w:rPr>
          <w:lang w:val="en-IN"/>
        </w:rPr>
      </w:pPr>
      <w:r>
        <w:rPr>
          <w:lang w:val="en-IN"/>
        </w:rPr>
        <w:t xml:space="preserve">Handled clients on firewall issues and other network issues from the remote offices across India. Worked in deploying the network devices and developed a strong understanding on Fortinet firewalls. </w:t>
      </w:r>
    </w:p>
    <w:p w14:paraId="22F1F04A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>Security engineer Intern at ANZ ltd.  (online)</w:t>
      </w:r>
    </w:p>
    <w:p w14:paraId="1B476787">
      <w:pPr>
        <w:pStyle w:val="20"/>
        <w:ind w:left="720"/>
        <w:rPr>
          <w:lang w:val="en-IN"/>
        </w:rPr>
      </w:pPr>
      <w:r>
        <w:rPr>
          <w:lang w:val="en-IN"/>
        </w:rPr>
        <w:t>Verified mails and other important data which may be a major threat causing agent to the organisation</w:t>
      </w:r>
    </w:p>
    <w:p w14:paraId="063805F5">
      <w:pPr>
        <w:pStyle w:val="20"/>
        <w:rPr>
          <w:b/>
          <w:bCs/>
          <w:lang w:val="en-IN"/>
        </w:rPr>
      </w:pPr>
      <w:r>
        <w:rPr>
          <w:b/>
          <w:bCs/>
          <w:lang w:val="en-IN"/>
        </w:rPr>
        <w:t xml:space="preserve">Software engineer Intern at JP Morgan (online) </w:t>
      </w:r>
    </w:p>
    <w:p w14:paraId="37DF6677">
      <w:pPr>
        <w:pStyle w:val="20"/>
        <w:ind w:left="720"/>
      </w:pPr>
      <w:r>
        <w:rPr>
          <w:lang w:val="en-IN"/>
        </w:rPr>
        <w:t xml:space="preserve">Worked on a software project in python language and used terminal to connect jp morgan server to access the resources. </w:t>
      </w:r>
    </w:p>
    <w:p w14:paraId="51FBD352">
      <w:pPr>
        <w:pStyle w:val="2"/>
        <w:spacing w:before="120" w:after="0"/>
      </w:pPr>
      <w:r>
        <w:t xml:space="preserve">Education </w:t>
      </w:r>
    </w:p>
    <w:p w14:paraId="44E6CC0D">
      <w:r>
        <w:t>B.Tech. CSE (cyber security)  | VIT-Bhopal University |2026</w:t>
      </w:r>
    </w:p>
    <w:p w14:paraId="54FB5E35">
      <w:r>
        <w:t xml:space="preserve">Senior secondary education | SRM Public school |2022 </w:t>
      </w:r>
    </w:p>
    <w:p w14:paraId="4A59EC99">
      <w:pPr>
        <w:pStyle w:val="2"/>
        <w:spacing w:before="120"/>
      </w:pPr>
      <w:r>
        <w:t>Skills</w:t>
      </w:r>
    </w:p>
    <w:tbl>
      <w:tblPr>
        <w:tblStyle w:val="5"/>
        <w:tblW w:w="9540" w:type="dxa"/>
        <w:tblInd w:w="-9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5"/>
        <w:gridCol w:w="4775"/>
      </w:tblGrid>
      <w:tr w14:paraId="07ABAC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4765" w:type="dxa"/>
          </w:tcPr>
          <w:p w14:paraId="54F99CBE">
            <w:pPr>
              <w:spacing w:line="240" w:lineRule="auto"/>
            </w:pPr>
            <w:r>
              <w:t>Cybersecurity</w:t>
            </w:r>
          </w:p>
          <w:p w14:paraId="783B8D16">
            <w:pPr>
              <w:spacing w:line="240" w:lineRule="auto"/>
            </w:pPr>
            <w:r>
              <w:t>Java</w:t>
            </w:r>
          </w:p>
          <w:p w14:paraId="39312768">
            <w:pPr>
              <w:spacing w:line="240" w:lineRule="auto"/>
            </w:pPr>
            <w:r>
              <w:t xml:space="preserve">Linux </w:t>
            </w:r>
          </w:p>
          <w:p w14:paraId="1F2EE4FB">
            <w:pPr>
              <w:spacing w:line="240" w:lineRule="auto"/>
            </w:pPr>
            <w:r>
              <w:t>Python</w:t>
            </w:r>
          </w:p>
        </w:tc>
        <w:tc>
          <w:tcPr>
            <w:tcW w:w="4775" w:type="dxa"/>
          </w:tcPr>
          <w:p w14:paraId="22AF5024">
            <w:pPr>
              <w:spacing w:line="240" w:lineRule="auto"/>
            </w:pPr>
            <w:r>
              <w:t>Forensics</w:t>
            </w:r>
          </w:p>
          <w:p w14:paraId="40CDB63E">
            <w:pPr>
              <w:spacing w:line="240" w:lineRule="auto"/>
            </w:pPr>
            <w:r>
              <w:t>RFID SIEM</w:t>
            </w:r>
          </w:p>
          <w:p w14:paraId="26932793">
            <w:pPr>
              <w:spacing w:line="240" w:lineRule="auto"/>
            </w:pPr>
            <w:r>
              <w:t>SQL IDS IDS/IPS</w:t>
            </w:r>
          </w:p>
          <w:p w14:paraId="0E665A87">
            <w:pPr>
              <w:spacing w:line="240" w:lineRule="auto"/>
            </w:pPr>
            <w:r>
              <w:t>IoT</w:t>
            </w:r>
          </w:p>
        </w:tc>
      </w:tr>
    </w:tbl>
    <w:p w14:paraId="60000B8E">
      <w:pPr>
        <w:pStyle w:val="20"/>
        <w:rPr>
          <w:sz w:val="10"/>
          <w:szCs w:val="10"/>
        </w:rPr>
      </w:pPr>
    </w:p>
    <w:bookmarkEnd w:id="0"/>
    <w:sectPr>
      <w:type w:val="continuous"/>
      <w:pgSz w:w="12240" w:h="15840"/>
      <w:pgMar w:top="720" w:right="720" w:bottom="720" w:left="72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86"/>
    <w:family w:val="swiss"/>
    <w:pitch w:val="default"/>
    <w:sig w:usb0="00000000" w:usb1="00000000" w:usb2="00000028" w:usb3="00000000" w:csb0="0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BD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C6B76"/>
    <w:rsid w:val="001D3991"/>
    <w:rsid w:val="001E113D"/>
    <w:rsid w:val="001E74FB"/>
    <w:rsid w:val="00201BAD"/>
    <w:rsid w:val="00210A99"/>
    <w:rsid w:val="0025029B"/>
    <w:rsid w:val="00252A64"/>
    <w:rsid w:val="0025570E"/>
    <w:rsid w:val="00257458"/>
    <w:rsid w:val="00290CE7"/>
    <w:rsid w:val="00310F03"/>
    <w:rsid w:val="00317DBC"/>
    <w:rsid w:val="00331963"/>
    <w:rsid w:val="00343E05"/>
    <w:rsid w:val="003E0A2C"/>
    <w:rsid w:val="003F2F97"/>
    <w:rsid w:val="00475B42"/>
    <w:rsid w:val="00477EE5"/>
    <w:rsid w:val="004A167D"/>
    <w:rsid w:val="004B79C8"/>
    <w:rsid w:val="005033F2"/>
    <w:rsid w:val="0051228E"/>
    <w:rsid w:val="00513B6F"/>
    <w:rsid w:val="00534932"/>
    <w:rsid w:val="005605AA"/>
    <w:rsid w:val="0057694E"/>
    <w:rsid w:val="005933EA"/>
    <w:rsid w:val="005B0733"/>
    <w:rsid w:val="005C2F72"/>
    <w:rsid w:val="005E487C"/>
    <w:rsid w:val="005F604E"/>
    <w:rsid w:val="00612A31"/>
    <w:rsid w:val="006439B5"/>
    <w:rsid w:val="00655012"/>
    <w:rsid w:val="006B055A"/>
    <w:rsid w:val="006B29A0"/>
    <w:rsid w:val="006C6B99"/>
    <w:rsid w:val="006F05EE"/>
    <w:rsid w:val="00702120"/>
    <w:rsid w:val="00747E55"/>
    <w:rsid w:val="007959E0"/>
    <w:rsid w:val="007B44BD"/>
    <w:rsid w:val="00804E11"/>
    <w:rsid w:val="00822C0B"/>
    <w:rsid w:val="008544C7"/>
    <w:rsid w:val="008A688B"/>
    <w:rsid w:val="008B0169"/>
    <w:rsid w:val="008C57C3"/>
    <w:rsid w:val="009051D6"/>
    <w:rsid w:val="00930829"/>
    <w:rsid w:val="00956906"/>
    <w:rsid w:val="00957804"/>
    <w:rsid w:val="009C26CA"/>
    <w:rsid w:val="009C563B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71BAA"/>
    <w:rsid w:val="00D920AB"/>
    <w:rsid w:val="00DB568E"/>
    <w:rsid w:val="00DC22ED"/>
    <w:rsid w:val="00DC3F0E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EC4DF9"/>
    <w:rsid w:val="00F311A6"/>
    <w:rsid w:val="00F31A32"/>
    <w:rsid w:val="00F620E8"/>
    <w:rsid w:val="00F97A4C"/>
    <w:rsid w:val="00FA1D98"/>
    <w:rsid w:val="00FB73E5"/>
    <w:rsid w:val="00FD2C30"/>
    <w:rsid w:val="00FD5333"/>
    <w:rsid w:val="00FF6778"/>
    <w:rsid w:val="472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nhideWhenUsed="0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jc w:val="both"/>
    </w:pPr>
    <w:rPr>
      <w:rFonts w:cs="Open Sans" w:asciiTheme="minorHAnsi" w:hAnsiTheme="minorHAnsi" w:eastAsiaTheme="minorHAnsi"/>
      <w:color w:val="767171" w:themeColor="background2" w:themeShade="80"/>
      <w:position w:val="8"/>
      <w:sz w:val="23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19"/>
    <w:qFormat/>
    <w:uiPriority w:val="9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uiPriority w:val="99"/>
    <w:pPr>
      <w:numPr>
        <w:ilvl w:val="0"/>
        <w:numId w:val="1"/>
      </w:numPr>
      <w:spacing w:line="240" w:lineRule="auto"/>
      <w:ind w:left="720"/>
      <w:contextualSpacing/>
    </w:pPr>
  </w:style>
  <w:style w:type="paragraph" w:styleId="8">
    <w:name w:val="Signature"/>
    <w:basedOn w:val="1"/>
    <w:link w:val="18"/>
    <w:semiHidden/>
    <w:uiPriority w:val="99"/>
  </w:style>
  <w:style w:type="paragraph" w:styleId="9">
    <w:name w:val="Subtitle"/>
    <w:basedOn w:val="1"/>
    <w:next w:val="1"/>
    <w:link w:val="15"/>
    <w:qFormat/>
    <w:uiPriority w:val="11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4"/>
    <w:qFormat/>
    <w:uiPriority w:val="10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semiHidden/>
    <w:qFormat/>
    <w:uiPriority w:val="34"/>
    <w:pPr>
      <w:spacing w:line="240" w:lineRule="auto"/>
      <w:ind w:left="720"/>
      <w:contextualSpacing/>
      <w:jc w:val="center"/>
    </w:pPr>
  </w:style>
  <w:style w:type="character" w:customStyle="1" w:styleId="14">
    <w:name w:val="Title Char"/>
    <w:basedOn w:val="4"/>
    <w:link w:val="11"/>
    <w:uiPriority w:val="10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character" w:customStyle="1" w:styleId="15">
    <w:name w:val="Subtitle Char"/>
    <w:basedOn w:val="4"/>
    <w:link w:val="9"/>
    <w:uiPriority w:val="11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16">
    <w:name w:val="Contact Info"/>
    <w:basedOn w:val="1"/>
    <w:qFormat/>
    <w:uiPriority w:val="0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17">
    <w:name w:val="Heading 1 Char"/>
    <w:basedOn w:val="4"/>
    <w:link w:val="2"/>
    <w:uiPriority w:val="9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Signature Char"/>
    <w:basedOn w:val="4"/>
    <w:link w:val="8"/>
    <w:semiHidden/>
    <w:uiPriority w:val="99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19">
    <w:name w:val="Heading 2 Char"/>
    <w:basedOn w:val="4"/>
    <w:link w:val="3"/>
    <w:uiPriority w:val="9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customStyle="1" w:styleId="20">
    <w:name w:val="Space"/>
    <w:basedOn w:val="1"/>
    <w:qFormat/>
    <w:uiPriority w:val="0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es\Download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627711-10FE-402C-BDF4-5EB0A811CE1C}">
  <ds:schemaRefs/>
</ds:datastoreItem>
</file>

<file path=customXml/itemProps2.xml><?xml version="1.0" encoding="utf-8"?>
<ds:datastoreItem xmlns:ds="http://schemas.openxmlformats.org/officeDocument/2006/customXml" ds:itemID="{8FC183AF-1FD8-4013-8D37-BB9E95AFB4EB}">
  <ds:schemaRefs/>
</ds:datastoreItem>
</file>

<file path=customXml/itemProps3.xml><?xml version="1.0" encoding="utf-8"?>
<ds:datastoreItem xmlns:ds="http://schemas.openxmlformats.org/officeDocument/2006/customXml" ds:itemID="{19C2DF8C-3318-4F13-80D5-B2419EF33574}">
  <ds:schemaRefs/>
</ds:datastoreItem>
</file>

<file path=customXml/itemProps4.xml><?xml version="1.0" encoding="utf-8"?>
<ds:datastoreItem xmlns:ds="http://schemas.openxmlformats.org/officeDocument/2006/customXml" ds:itemID="{6EF6527A-C445-4A1C-906C-A656464B2A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Pages>1</Pages>
  <Words>282</Words>
  <Characters>1614</Characters>
  <Lines>13</Lines>
  <Paragraphs>3</Paragraphs>
  <TotalTime>2</TotalTime>
  <ScaleCrop>false</ScaleCrop>
  <LinksUpToDate>false</LinksUpToDate>
  <CharactersWithSpaces>1893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2025-02-04T16:39:00Z</dcterms:created>
  <dc:creator>Yukesh Elayappan</dc:creator>
  <cp:lastModifiedBy>yukes</cp:lastModifiedBy>
  <cp:lastPrinted>2023-04-19T12:11:00Z</cp:lastPrinted>
  <dcterms:modified xsi:type="dcterms:W3CDTF">2025-04-10T07:15:26Z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KSOProductBuildVer">
    <vt:lpwstr>1033-12.2.0.20782</vt:lpwstr>
  </property>
  <property fmtid="{D5CDD505-2E9C-101B-9397-08002B2CF9AE}" pid="12" name="ICV">
    <vt:lpwstr>EB8A64FA311643BF9685784DD377E569_12</vt:lpwstr>
  </property>
</Properties>
</file>